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40C1B" w:rsidP="00F40C1B">
            <w:pPr>
              <w:pStyle w:val="Title"/>
              <w:jc w:val="left"/>
            </w:pPr>
            <w:r>
              <w:t xml:space="preserve">           Nazira batool</w:t>
            </w:r>
          </w:p>
          <w:p w:rsidR="00692703" w:rsidRPr="00CF1A49" w:rsidRDefault="00F40C1B" w:rsidP="00913946">
            <w:pPr>
              <w:pStyle w:val="ContactInfo"/>
              <w:contextualSpacing w:val="0"/>
            </w:pPr>
            <w:proofErr w:type="spellStart"/>
            <w:r>
              <w:t>Khargrong</w:t>
            </w:r>
            <w:proofErr w:type="spellEnd"/>
            <w:r>
              <w:t xml:space="preserve"> </w:t>
            </w:r>
            <w:proofErr w:type="spellStart"/>
            <w:r>
              <w:t>Skardu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5807B7198B944A8B2490ADC92A523E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 03442309271</w:t>
            </w:r>
          </w:p>
          <w:p w:rsidR="00692703" w:rsidRPr="00CF1A49" w:rsidRDefault="00F40C1B" w:rsidP="00F40C1B">
            <w:pPr>
              <w:pStyle w:val="ContactInfoEmphasis"/>
              <w:contextualSpacing w:val="0"/>
            </w:pPr>
            <w:r>
              <w:t>Qaximy1214@gmail.com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0DDD287558843919BCFD3C64CEEBF8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F40C1B">
              <w:t>https://www.linkedin.com/in/nazira-batool-5811ab275/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48B18F26D6F24405B31CE8607497D63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F40C1B">
              <w:t>https://github.com/Qaximy</w:t>
            </w:r>
          </w:p>
        </w:tc>
      </w:tr>
      <w:tr w:rsidR="00FE3454" w:rsidRPr="00CF1A49" w:rsidTr="00692703">
        <w:tc>
          <w:tcPr>
            <w:tcW w:w="9360" w:type="dxa"/>
            <w:tcMar>
              <w:top w:w="432" w:type="dxa"/>
            </w:tcMar>
          </w:tcPr>
          <w:p w:rsidR="00FE3454" w:rsidRDefault="00FE3454" w:rsidP="00FE3454">
            <w:r w:rsidRPr="00457498">
              <w:t>As a web developer with expertise in HTML, CSS, JavaScript, React.js, and Tailwind CSS, I am eager to contribute to innovative projects that challenge my skills. With a background in AI and software engineering, I excel in creating dynamic and user-friendly websites. Passionate about continuous learning, I aim to make a meaningful impact in a collaborative environment.</w:t>
            </w:r>
          </w:p>
        </w:tc>
        <w:bookmarkStart w:id="0" w:name="_GoBack"/>
        <w:bookmarkEnd w:id="0"/>
      </w:tr>
    </w:tbl>
    <w:p w:rsidR="004E01EB" w:rsidRPr="00CF1A49" w:rsidRDefault="00DA656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22A1A5AA54F49CB975E1543F3494DA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40C1B" w:rsidP="001D0BF1">
            <w:pPr>
              <w:pStyle w:val="Heading3"/>
              <w:contextualSpacing w:val="0"/>
              <w:outlineLvl w:val="2"/>
            </w:pPr>
            <w:r>
              <w:t>05/9/2023</w:t>
            </w:r>
            <w:r w:rsidR="001D0BF1" w:rsidRPr="00CF1A49">
              <w:t xml:space="preserve"> – </w:t>
            </w:r>
            <w:r>
              <w:t>25/11/2023</w:t>
            </w:r>
          </w:p>
          <w:p w:rsidR="001D0BF1" w:rsidRPr="00CF1A49" w:rsidRDefault="00F40C1B" w:rsidP="001D0BF1">
            <w:pPr>
              <w:pStyle w:val="Heading2"/>
              <w:contextualSpacing w:val="0"/>
              <w:outlineLvl w:val="1"/>
            </w:pPr>
            <w:r>
              <w:t>frontend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Intouch solution skardu</w:t>
            </w:r>
          </w:p>
          <w:p w:rsidR="001E3120" w:rsidRPr="00CF1A49" w:rsidRDefault="00F40C1B" w:rsidP="001D0BF1">
            <w:pPr>
              <w:contextualSpacing w:val="0"/>
            </w:pPr>
            <w:r>
              <w:t>I did a two-month internship at InTouch Solution, and my experience was excellent.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40C1B" w:rsidP="00F61DF9">
            <w:pPr>
              <w:pStyle w:val="Heading3"/>
              <w:contextualSpacing w:val="0"/>
              <w:outlineLvl w:val="2"/>
            </w:pPr>
            <w:r>
              <w:t>15/09/2024</w:t>
            </w:r>
            <w:r w:rsidR="00F61DF9" w:rsidRPr="00CF1A49">
              <w:t xml:space="preserve"> – </w:t>
            </w:r>
            <w:r>
              <w:t>15/12/2024</w:t>
            </w:r>
          </w:p>
          <w:p w:rsidR="00F61DF9" w:rsidRPr="00CF1A49" w:rsidRDefault="00F40C1B" w:rsidP="00F61DF9">
            <w:pPr>
              <w:pStyle w:val="Heading2"/>
              <w:contextualSpacing w:val="0"/>
              <w:outlineLvl w:val="1"/>
            </w:pPr>
            <w:r>
              <w:t>frontend developer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Digital pine software technology park skardu</w:t>
            </w:r>
          </w:p>
          <w:p w:rsidR="00F61DF9" w:rsidRDefault="00F40C1B" w:rsidP="00F61DF9">
            <w:r>
              <w:t>I completed a three-month internship at Digital Pine Company, where I learned a lot and worked on various projects. For these projects, I used HTML, CSS, and JavaScript for some, while others were built using React.js and Tailwind CSS.</w:t>
            </w:r>
          </w:p>
        </w:tc>
      </w:tr>
    </w:tbl>
    <w:sdt>
      <w:sdtPr>
        <w:alias w:val="Education:"/>
        <w:tag w:val="Education:"/>
        <w:id w:val="-1908763273"/>
        <w:placeholder>
          <w:docPart w:val="F41009BA24464D5E91C2A94084878B54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40C1B" w:rsidP="001D0BF1">
            <w:pPr>
              <w:pStyle w:val="Heading3"/>
              <w:contextualSpacing w:val="0"/>
              <w:outlineLvl w:val="2"/>
            </w:pPr>
            <w:r>
              <w:t xml:space="preserve">September 2022 </w:t>
            </w:r>
          </w:p>
          <w:p w:rsidR="001D0BF1" w:rsidRPr="00CF1A49" w:rsidRDefault="00F40C1B" w:rsidP="001D0BF1">
            <w:pPr>
              <w:pStyle w:val="Heading2"/>
              <w:contextualSpacing w:val="0"/>
              <w:outlineLvl w:val="1"/>
            </w:pPr>
            <w:r>
              <w:t xml:space="preserve">diploma in </w:t>
            </w:r>
            <w:r w:rsidR="001D634D">
              <w:t>AI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UOBS</w:t>
            </w:r>
          </w:p>
          <w:p w:rsidR="007538DC" w:rsidRPr="00CF1A49" w:rsidRDefault="001D634D" w:rsidP="007538DC">
            <w:pPr>
              <w:contextualSpacing w:val="0"/>
            </w:pPr>
            <w:r>
              <w:t>In the Diploma in Artificial Intelligence, we learned a lot, including Python, basic math concepts used in Python, some AI theory, as well as Machine Learning (ML), Deep Learning (DL), and working with databases. This was a one-year diploma program.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40C1B" w:rsidP="00F61DF9">
            <w:pPr>
              <w:pStyle w:val="Heading3"/>
              <w:contextualSpacing w:val="0"/>
              <w:outlineLvl w:val="2"/>
            </w:pPr>
            <w:r>
              <w:t>MARCH</w:t>
            </w:r>
            <w:r w:rsidR="00F61DF9" w:rsidRPr="00CF1A49">
              <w:t xml:space="preserve"> </w:t>
            </w:r>
            <w:r>
              <w:t>2028</w:t>
            </w:r>
          </w:p>
          <w:p w:rsidR="00F61DF9" w:rsidRPr="00CF1A49" w:rsidRDefault="00F40C1B" w:rsidP="00F61DF9">
            <w:pPr>
              <w:pStyle w:val="Heading2"/>
              <w:contextualSpacing w:val="0"/>
              <w:outlineLvl w:val="1"/>
            </w:pPr>
            <w:r>
              <w:t>BS SOFTWARE ENGENERRING</w:t>
            </w:r>
            <w:r w:rsidR="00F61DF9" w:rsidRPr="00CF1A49">
              <w:t xml:space="preserve">, </w:t>
            </w:r>
            <w:r w:rsidR="001D634D">
              <w:t>uobs</w:t>
            </w:r>
          </w:p>
          <w:p w:rsidR="001D634D" w:rsidRPr="001D634D" w:rsidRDefault="001D634D" w:rsidP="001D634D">
            <w:r w:rsidRPr="001D634D">
              <w:t>I have recently enrolled in a BS Software Engineering program because, after completing a one-year diploma in Artificial Intelligence, I pursued web development and also learned advanced Python.</w:t>
            </w:r>
          </w:p>
          <w:p w:rsidR="00F61DF9" w:rsidRDefault="00F61DF9" w:rsidP="00F61DF9"/>
          <w:p w:rsidR="001D634D" w:rsidRDefault="001D634D" w:rsidP="00F61DF9"/>
          <w:p w:rsidR="001D634D" w:rsidRDefault="001D634D" w:rsidP="001D634D">
            <w:pPr>
              <w:pStyle w:val="Heading4"/>
              <w:outlineLvl w:val="3"/>
            </w:pPr>
            <w:r>
              <w:rPr>
                <w:rStyle w:val="Strong"/>
                <w:b w:val="0"/>
                <w:bCs w:val="0"/>
              </w:rPr>
              <w:t>Certifications</w:t>
            </w:r>
          </w:p>
          <w:p w:rsidR="001D634D" w:rsidRDefault="001D634D" w:rsidP="001D634D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rPr>
                <w:rStyle w:val="Strong"/>
              </w:rPr>
              <w:t>Diploma in Artificial Intelligence</w:t>
            </w:r>
            <w:r>
              <w:t>: Learned Python, basic math for AI, Machine Learning (ML), and Deep Learning (DL).</w:t>
            </w:r>
          </w:p>
          <w:p w:rsidR="001D634D" w:rsidRDefault="001D634D" w:rsidP="001D634D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rPr>
                <w:rStyle w:val="Strong"/>
              </w:rPr>
              <w:t>Web Development Certificate</w:t>
            </w:r>
            <w:r>
              <w:t>: Completed a four-month course in web development from Code Girl.</w:t>
            </w:r>
          </w:p>
          <w:p w:rsidR="001D634D" w:rsidRDefault="001D634D" w:rsidP="00F61DF9"/>
          <w:p w:rsidR="001D634D" w:rsidRDefault="001D634D" w:rsidP="00F61DF9"/>
        </w:tc>
      </w:tr>
    </w:tbl>
    <w:sdt>
      <w:sdtPr>
        <w:alias w:val="Skills:"/>
        <w:tag w:val="Skills:"/>
        <w:id w:val="-1392877668"/>
        <w:placeholder>
          <w:docPart w:val="2C6B269EB51D4D39AD07BF550EEDEBE6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1D634D" w:rsidP="006E1507">
            <w:pPr>
              <w:pStyle w:val="ListBullet"/>
              <w:contextualSpacing w:val="0"/>
            </w:pPr>
            <w:r>
              <w:rPr>
                <w:rStyle w:val="Strong"/>
              </w:rPr>
              <w:t>Web Development</w:t>
            </w:r>
            <w:r>
              <w:t>: Proficient in HTML, CSS, JavaScript, React.js, and Tailwind CSS for creating responsive and user-friendly websites.</w:t>
            </w:r>
          </w:p>
          <w:p w:rsidR="001F4E6D" w:rsidRPr="006E1507" w:rsidRDefault="001D634D" w:rsidP="006E1507">
            <w:pPr>
              <w:pStyle w:val="ListBullet"/>
              <w:contextualSpacing w:val="0"/>
            </w:pPr>
            <w:r>
              <w:rPr>
                <w:rStyle w:val="Strong"/>
              </w:rPr>
              <w:t>Programming Languages</w:t>
            </w:r>
            <w:r>
              <w:t>: Advanced knowledge of Python, including its use in AI and web development.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1D634D" w:rsidP="006E1507">
            <w:pPr>
              <w:pStyle w:val="ListBullet"/>
              <w:contextualSpacing w:val="0"/>
            </w:pPr>
            <w:r>
              <w:rPr>
                <w:rStyle w:val="Strong"/>
              </w:rPr>
              <w:t>AI &amp; Machine Learning</w:t>
            </w:r>
            <w:r>
              <w:t>: Basic understanding of AI concepts, Machine Learning (ML), and Deep Learning (DL) from a one-year diploma.</w:t>
            </w:r>
          </w:p>
          <w:p w:rsidR="001E3120" w:rsidRPr="006E1507" w:rsidRDefault="001D634D" w:rsidP="006E1507">
            <w:pPr>
              <w:pStyle w:val="ListBullet"/>
              <w:contextualSpacing w:val="0"/>
            </w:pPr>
            <w:r>
              <w:rPr>
                <w:rStyle w:val="Strong"/>
              </w:rPr>
              <w:t>Problem-solving</w:t>
            </w:r>
            <w:r>
              <w:t>: Strong analytical skills with the ability to debug and optimize code effectively.</w:t>
            </w:r>
          </w:p>
          <w:p w:rsidR="001E3120" w:rsidRPr="006E1507" w:rsidRDefault="001E3120" w:rsidP="001D634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1B5058A9B778494FA15FFC858C9E606B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1D634D" w:rsidP="006E1507">
      <w:r>
        <w:rPr>
          <w:rStyle w:val="Strong"/>
        </w:rPr>
        <w:t>Team Lead for Web Development Projects</w:t>
      </w:r>
      <w:r>
        <w:t>: Successfully led a team of developers during my internship at Digital Pine Company, ensuring timely delivery of projects.</w:t>
      </w:r>
    </w:p>
    <w:p w:rsidR="001D634D" w:rsidRPr="006E1507" w:rsidRDefault="001D634D" w:rsidP="006E1507">
      <w:r>
        <w:rPr>
          <w:rStyle w:val="Strong"/>
        </w:rPr>
        <w:t>Web Development Instructor (4 months)</w:t>
      </w:r>
      <w:r>
        <w:t>: Taught web development concepts to students, covering HTML, CSS, JavaScript, and responsive design. Guided them in creating projects and understanding web development best practices.</w:t>
      </w:r>
    </w:p>
    <w:sectPr w:rsidR="001D634D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56F" w:rsidRDefault="00DA656F" w:rsidP="0068194B">
      <w:r>
        <w:separator/>
      </w:r>
    </w:p>
    <w:p w:rsidR="00DA656F" w:rsidRDefault="00DA656F"/>
    <w:p w:rsidR="00DA656F" w:rsidRDefault="00DA656F"/>
  </w:endnote>
  <w:endnote w:type="continuationSeparator" w:id="0">
    <w:p w:rsidR="00DA656F" w:rsidRDefault="00DA656F" w:rsidP="0068194B">
      <w:r>
        <w:continuationSeparator/>
      </w:r>
    </w:p>
    <w:p w:rsidR="00DA656F" w:rsidRDefault="00DA656F"/>
    <w:p w:rsidR="00DA656F" w:rsidRDefault="00DA6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4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56F" w:rsidRDefault="00DA656F" w:rsidP="0068194B">
      <w:r>
        <w:separator/>
      </w:r>
    </w:p>
    <w:p w:rsidR="00DA656F" w:rsidRDefault="00DA656F"/>
    <w:p w:rsidR="00DA656F" w:rsidRDefault="00DA656F"/>
  </w:footnote>
  <w:footnote w:type="continuationSeparator" w:id="0">
    <w:p w:rsidR="00DA656F" w:rsidRDefault="00DA656F" w:rsidP="0068194B">
      <w:r>
        <w:continuationSeparator/>
      </w:r>
    </w:p>
    <w:p w:rsidR="00DA656F" w:rsidRDefault="00DA656F"/>
    <w:p w:rsidR="00DA656F" w:rsidRDefault="00DA65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1B330D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02C79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A9A70FC"/>
    <w:multiLevelType w:val="multilevel"/>
    <w:tmpl w:val="6F4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1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64660"/>
    <w:rsid w:val="00171566"/>
    <w:rsid w:val="00174676"/>
    <w:rsid w:val="001755A8"/>
    <w:rsid w:val="00184014"/>
    <w:rsid w:val="00192008"/>
    <w:rsid w:val="001C0E68"/>
    <w:rsid w:val="001C4B6F"/>
    <w:rsid w:val="001D0BF1"/>
    <w:rsid w:val="001D634D"/>
    <w:rsid w:val="001D688E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2D2C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A656F"/>
    <w:rsid w:val="00DB6915"/>
    <w:rsid w:val="00DB7E1E"/>
    <w:rsid w:val="00DC1B78"/>
    <w:rsid w:val="00DC2A2F"/>
    <w:rsid w:val="00DC5119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0C1B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345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56A21C-5099-4C51-BAA4-BC74912A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1D63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5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8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807B7198B944A8B2490ADC92A52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E3B82-28AB-40C8-A239-75DD1258181D}"/>
      </w:docPartPr>
      <w:docPartBody>
        <w:p w:rsidR="00D1542B" w:rsidRDefault="00854B20">
          <w:pPr>
            <w:pStyle w:val="15807B7198B944A8B2490ADC92A523EE"/>
          </w:pPr>
          <w:r w:rsidRPr="00CF1A49">
            <w:t>·</w:t>
          </w:r>
        </w:p>
      </w:docPartBody>
    </w:docPart>
    <w:docPart>
      <w:docPartPr>
        <w:name w:val="B0DDD287558843919BCFD3C64CEEB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2D9B3-9D2D-45EC-850B-D56707C6A58A}"/>
      </w:docPartPr>
      <w:docPartBody>
        <w:p w:rsidR="00D1542B" w:rsidRDefault="00854B20">
          <w:pPr>
            <w:pStyle w:val="B0DDD287558843919BCFD3C64CEEBF8B"/>
          </w:pPr>
          <w:r w:rsidRPr="00CF1A49">
            <w:t>·</w:t>
          </w:r>
        </w:p>
      </w:docPartBody>
    </w:docPart>
    <w:docPart>
      <w:docPartPr>
        <w:name w:val="48B18F26D6F24405B31CE8607497D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96C04-0FA4-4BEF-ACF7-F3B347E10EB4}"/>
      </w:docPartPr>
      <w:docPartBody>
        <w:p w:rsidR="00D1542B" w:rsidRDefault="00854B20">
          <w:pPr>
            <w:pStyle w:val="48B18F26D6F24405B31CE8607497D63D"/>
          </w:pPr>
          <w:r w:rsidRPr="00CF1A49">
            <w:t>·</w:t>
          </w:r>
        </w:p>
      </w:docPartBody>
    </w:docPart>
    <w:docPart>
      <w:docPartPr>
        <w:name w:val="F22A1A5AA54F49CB975E1543F3494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0E02B-B7A7-49AD-8AB6-E9AA1B3E7779}"/>
      </w:docPartPr>
      <w:docPartBody>
        <w:p w:rsidR="00D1542B" w:rsidRDefault="00854B20">
          <w:pPr>
            <w:pStyle w:val="F22A1A5AA54F49CB975E1543F3494DA4"/>
          </w:pPr>
          <w:r w:rsidRPr="00CF1A49">
            <w:t>Experience</w:t>
          </w:r>
        </w:p>
      </w:docPartBody>
    </w:docPart>
    <w:docPart>
      <w:docPartPr>
        <w:name w:val="F41009BA24464D5E91C2A94084878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F8DFB-DDEC-4A6A-8D0F-062CF13E7362}"/>
      </w:docPartPr>
      <w:docPartBody>
        <w:p w:rsidR="00D1542B" w:rsidRDefault="00854B20">
          <w:pPr>
            <w:pStyle w:val="F41009BA24464D5E91C2A94084878B54"/>
          </w:pPr>
          <w:r w:rsidRPr="00CF1A49">
            <w:t>Education</w:t>
          </w:r>
        </w:p>
      </w:docPartBody>
    </w:docPart>
    <w:docPart>
      <w:docPartPr>
        <w:name w:val="2C6B269EB51D4D39AD07BF550EEDE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B3BB9-D063-485B-AFC2-52E010E4DE1B}"/>
      </w:docPartPr>
      <w:docPartBody>
        <w:p w:rsidR="00D1542B" w:rsidRDefault="00854B20">
          <w:pPr>
            <w:pStyle w:val="2C6B269EB51D4D39AD07BF550EEDEBE6"/>
          </w:pPr>
          <w:r w:rsidRPr="00CF1A49">
            <w:t>Skills</w:t>
          </w:r>
        </w:p>
      </w:docPartBody>
    </w:docPart>
    <w:docPart>
      <w:docPartPr>
        <w:name w:val="1B5058A9B778494FA15FFC858C9E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DB3C6-F026-4644-BA3E-94D4B0AD43A2}"/>
      </w:docPartPr>
      <w:docPartBody>
        <w:p w:rsidR="00D1542B" w:rsidRDefault="00854B20">
          <w:pPr>
            <w:pStyle w:val="1B5058A9B778494FA15FFC858C9E606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20"/>
    <w:rsid w:val="00854B20"/>
    <w:rsid w:val="00980073"/>
    <w:rsid w:val="00D1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3E99B52F68411F98E07FBA48B956EB">
    <w:name w:val="4E3E99B52F68411F98E07FBA48B956E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0A95CC4CE34CF297ACBEB3B40FB11D">
    <w:name w:val="F60A95CC4CE34CF297ACBEB3B40FB11D"/>
  </w:style>
  <w:style w:type="paragraph" w:customStyle="1" w:styleId="2A83665EC107459BAA9A3AD28A2D5BC2">
    <w:name w:val="2A83665EC107459BAA9A3AD28A2D5BC2"/>
  </w:style>
  <w:style w:type="paragraph" w:customStyle="1" w:styleId="15807B7198B944A8B2490ADC92A523EE">
    <w:name w:val="15807B7198B944A8B2490ADC92A523EE"/>
  </w:style>
  <w:style w:type="paragraph" w:customStyle="1" w:styleId="86696724A38F4AE0810B9A1B6D32A302">
    <w:name w:val="86696724A38F4AE0810B9A1B6D32A302"/>
  </w:style>
  <w:style w:type="paragraph" w:customStyle="1" w:styleId="501D0F9783B041CEB5534A33A961FAD5">
    <w:name w:val="501D0F9783B041CEB5534A33A961FAD5"/>
  </w:style>
  <w:style w:type="paragraph" w:customStyle="1" w:styleId="B0DDD287558843919BCFD3C64CEEBF8B">
    <w:name w:val="B0DDD287558843919BCFD3C64CEEBF8B"/>
  </w:style>
  <w:style w:type="paragraph" w:customStyle="1" w:styleId="81E75C89948E45FBB2A17972CE296348">
    <w:name w:val="81E75C89948E45FBB2A17972CE296348"/>
  </w:style>
  <w:style w:type="paragraph" w:customStyle="1" w:styleId="48B18F26D6F24405B31CE8607497D63D">
    <w:name w:val="48B18F26D6F24405B31CE8607497D63D"/>
  </w:style>
  <w:style w:type="paragraph" w:customStyle="1" w:styleId="EA18ECFFB5EF44899F68ECC94E8A9930">
    <w:name w:val="EA18ECFFB5EF44899F68ECC94E8A9930"/>
  </w:style>
  <w:style w:type="paragraph" w:customStyle="1" w:styleId="EBE3D20BBED24D7391911EBA0DE0A515">
    <w:name w:val="EBE3D20BBED24D7391911EBA0DE0A515"/>
  </w:style>
  <w:style w:type="paragraph" w:customStyle="1" w:styleId="F22A1A5AA54F49CB975E1543F3494DA4">
    <w:name w:val="F22A1A5AA54F49CB975E1543F3494DA4"/>
  </w:style>
  <w:style w:type="paragraph" w:customStyle="1" w:styleId="590076564BA1491FB5B7F941C2886A51">
    <w:name w:val="590076564BA1491FB5B7F941C2886A51"/>
  </w:style>
  <w:style w:type="paragraph" w:customStyle="1" w:styleId="9DF33D8A2C2647A3A9F49A7A2AA175F7">
    <w:name w:val="9DF33D8A2C2647A3A9F49A7A2AA175F7"/>
  </w:style>
  <w:style w:type="paragraph" w:customStyle="1" w:styleId="9DB0FEF3F05A47AC9F22F8F1B6319095">
    <w:name w:val="9DB0FEF3F05A47AC9F22F8F1B631909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2807BA1D150402BBF533724502391F0">
    <w:name w:val="C2807BA1D150402BBF533724502391F0"/>
  </w:style>
  <w:style w:type="paragraph" w:customStyle="1" w:styleId="61211CE9792248B9A8541F01D89D29C0">
    <w:name w:val="61211CE9792248B9A8541F01D89D29C0"/>
  </w:style>
  <w:style w:type="paragraph" w:customStyle="1" w:styleId="405381DE29B44F419A0BCFAFE7A011DE">
    <w:name w:val="405381DE29B44F419A0BCFAFE7A011DE"/>
  </w:style>
  <w:style w:type="paragraph" w:customStyle="1" w:styleId="B8D098E46474417196621204438DB953">
    <w:name w:val="B8D098E46474417196621204438DB953"/>
  </w:style>
  <w:style w:type="paragraph" w:customStyle="1" w:styleId="1C77480E59794FC8B3F086C392B6D7A5">
    <w:name w:val="1C77480E59794FC8B3F086C392B6D7A5"/>
  </w:style>
  <w:style w:type="paragraph" w:customStyle="1" w:styleId="3C5DEFAE5F0443AAACBFF74676F4BDF6">
    <w:name w:val="3C5DEFAE5F0443AAACBFF74676F4BDF6"/>
  </w:style>
  <w:style w:type="paragraph" w:customStyle="1" w:styleId="EDA185FF2F23447FB445EF265B4A14B8">
    <w:name w:val="EDA185FF2F23447FB445EF265B4A14B8"/>
  </w:style>
  <w:style w:type="paragraph" w:customStyle="1" w:styleId="F41009BA24464D5E91C2A94084878B54">
    <w:name w:val="F41009BA24464D5E91C2A94084878B54"/>
  </w:style>
  <w:style w:type="paragraph" w:customStyle="1" w:styleId="98352FE0F3064FDE9A46A4236E9B958E">
    <w:name w:val="98352FE0F3064FDE9A46A4236E9B958E"/>
  </w:style>
  <w:style w:type="paragraph" w:customStyle="1" w:styleId="E970149336B1401A9F76DA88885069FC">
    <w:name w:val="E970149336B1401A9F76DA88885069FC"/>
  </w:style>
  <w:style w:type="paragraph" w:customStyle="1" w:styleId="F5C83BDF001B4C5A805155B7A63C46A8">
    <w:name w:val="F5C83BDF001B4C5A805155B7A63C46A8"/>
  </w:style>
  <w:style w:type="paragraph" w:customStyle="1" w:styleId="BD064F10471B44F9819992A99FBFE9A9">
    <w:name w:val="BD064F10471B44F9819992A99FBFE9A9"/>
  </w:style>
  <w:style w:type="paragraph" w:customStyle="1" w:styleId="D91C7E5CC0574DD3A81D151D2B390824">
    <w:name w:val="D91C7E5CC0574DD3A81D151D2B390824"/>
  </w:style>
  <w:style w:type="paragraph" w:customStyle="1" w:styleId="EDBAEEF8C27D46B593F0007141C4FE9D">
    <w:name w:val="EDBAEEF8C27D46B593F0007141C4FE9D"/>
  </w:style>
  <w:style w:type="paragraph" w:customStyle="1" w:styleId="9C7E2D14FF0540FAB7916B92DEFE1B01">
    <w:name w:val="9C7E2D14FF0540FAB7916B92DEFE1B01"/>
  </w:style>
  <w:style w:type="paragraph" w:customStyle="1" w:styleId="3EA7BA0E2281426A95252EE596784499">
    <w:name w:val="3EA7BA0E2281426A95252EE596784499"/>
  </w:style>
  <w:style w:type="paragraph" w:customStyle="1" w:styleId="D437666EBCAD405097AC921BF0E86EC5">
    <w:name w:val="D437666EBCAD405097AC921BF0E86EC5"/>
  </w:style>
  <w:style w:type="paragraph" w:customStyle="1" w:styleId="3CAABC8DCAE34ECE8097161B921EE168">
    <w:name w:val="3CAABC8DCAE34ECE8097161B921EE168"/>
  </w:style>
  <w:style w:type="paragraph" w:customStyle="1" w:styleId="2C6B269EB51D4D39AD07BF550EEDEBE6">
    <w:name w:val="2C6B269EB51D4D39AD07BF550EEDEBE6"/>
  </w:style>
  <w:style w:type="paragraph" w:customStyle="1" w:styleId="AA11F18DE056459BB3F58C53DE5FAD6E">
    <w:name w:val="AA11F18DE056459BB3F58C53DE5FAD6E"/>
  </w:style>
  <w:style w:type="paragraph" w:customStyle="1" w:styleId="101B0FAAD9014402BA063D8D417C0D03">
    <w:name w:val="101B0FAAD9014402BA063D8D417C0D03"/>
  </w:style>
  <w:style w:type="paragraph" w:customStyle="1" w:styleId="80DC0C70E24D4BD3A9B9BD5BB3B7F725">
    <w:name w:val="80DC0C70E24D4BD3A9B9BD5BB3B7F725"/>
  </w:style>
  <w:style w:type="paragraph" w:customStyle="1" w:styleId="6363C2CC424C46D7A5B06F2746EF773F">
    <w:name w:val="6363C2CC424C46D7A5B06F2746EF773F"/>
  </w:style>
  <w:style w:type="paragraph" w:customStyle="1" w:styleId="2B6DEE997A42452387ED664DB4A560E0">
    <w:name w:val="2B6DEE997A42452387ED664DB4A560E0"/>
  </w:style>
  <w:style w:type="paragraph" w:customStyle="1" w:styleId="1B5058A9B778494FA15FFC858C9E606B">
    <w:name w:val="1B5058A9B778494FA15FFC858C9E606B"/>
  </w:style>
  <w:style w:type="paragraph" w:customStyle="1" w:styleId="AB301646468448D0B07F03D983A883A4">
    <w:name w:val="AB301646468448D0B07F03D983A883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369</Words>
  <Characters>2262</Characters>
  <Application>Microsoft Office Word</Application>
  <DocSecurity>0</DocSecurity>
  <Lines>58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2024-11-29T05:54:00Z</dcterms:created>
  <dcterms:modified xsi:type="dcterms:W3CDTF">2024-11-29T05:54:00Z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de5ac7a6-b7c6-44df-9260-dacc41a89e8b</vt:lpwstr>
  </property>
</Properties>
</file>